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FE0" w:rsidRPr="00B53009" w:rsidRDefault="00570581" w:rsidP="000E7FE0">
      <w:pPr>
        <w:jc w:val="center"/>
        <w:rPr>
          <w:b/>
          <w:sz w:val="56"/>
          <w:szCs w:val="56"/>
          <w:lang w:val="en-US"/>
        </w:rPr>
      </w:pPr>
      <w:r w:rsidRPr="005501B4">
        <w:rPr>
          <w:b/>
          <w:sz w:val="48"/>
          <w:szCs w:val="48"/>
          <w:lang w:val="en-US"/>
        </w:rPr>
        <w:t xml:space="preserve">Information Extraction </w:t>
      </w:r>
      <w:r w:rsidR="006B4804" w:rsidRPr="005501B4">
        <w:rPr>
          <w:b/>
          <w:sz w:val="48"/>
          <w:szCs w:val="48"/>
          <w:lang w:val="en-US"/>
        </w:rPr>
        <w:t>of</w:t>
      </w:r>
      <w:r w:rsidRPr="005501B4">
        <w:rPr>
          <w:b/>
          <w:sz w:val="48"/>
          <w:szCs w:val="48"/>
          <w:lang w:val="en-US"/>
        </w:rPr>
        <w:t xml:space="preserve"> </w:t>
      </w:r>
      <w:r w:rsidR="006B4804" w:rsidRPr="005501B4">
        <w:rPr>
          <w:b/>
          <w:sz w:val="48"/>
          <w:szCs w:val="48"/>
          <w:lang w:val="en-US"/>
        </w:rPr>
        <w:t>medical practice guidelines/</w:t>
      </w:r>
      <w:r w:rsidRPr="005501B4">
        <w:rPr>
          <w:b/>
          <w:sz w:val="48"/>
          <w:szCs w:val="48"/>
          <w:lang w:val="en-US"/>
        </w:rPr>
        <w:t>protocols</w:t>
      </w:r>
      <w:r w:rsidR="005501B4" w:rsidRPr="005501B4">
        <w:rPr>
          <w:b/>
          <w:sz w:val="48"/>
          <w:szCs w:val="48"/>
          <w:lang w:val="en-US"/>
        </w:rPr>
        <w:t>:</w:t>
      </w:r>
      <w:r w:rsidR="005501B4">
        <w:rPr>
          <w:b/>
          <w:sz w:val="56"/>
          <w:szCs w:val="56"/>
          <w:lang w:val="en-US"/>
        </w:rPr>
        <w:br/>
        <w:t>review usage</w:t>
      </w:r>
    </w:p>
    <w:p w:rsidR="000E7FE0" w:rsidRDefault="000E7FE0" w:rsidP="000E7FE0">
      <w:pPr>
        <w:jc w:val="center"/>
        <w:rPr>
          <w:sz w:val="28"/>
          <w:szCs w:val="28"/>
          <w:lang w:val="en-US"/>
        </w:rPr>
      </w:pPr>
    </w:p>
    <w:p w:rsidR="000755FC" w:rsidRPr="00B53009" w:rsidRDefault="000755FC" w:rsidP="000E7FE0">
      <w:pPr>
        <w:jc w:val="center"/>
        <w:rPr>
          <w:sz w:val="28"/>
          <w:szCs w:val="28"/>
          <w:lang w:val="en-US"/>
        </w:rPr>
      </w:pPr>
    </w:p>
    <w:p w:rsidR="00803A36" w:rsidRPr="00B53009" w:rsidRDefault="00803A36" w:rsidP="000E7FE0">
      <w:pPr>
        <w:spacing w:after="0" w:line="480" w:lineRule="auto"/>
        <w:jc w:val="center"/>
        <w:rPr>
          <w:sz w:val="32"/>
          <w:szCs w:val="32"/>
          <w:lang w:val="en-US"/>
        </w:rPr>
      </w:pPr>
    </w:p>
    <w:p w:rsidR="00860B58" w:rsidRPr="00B53009" w:rsidRDefault="005501B4" w:rsidP="000E7FE0">
      <w:pPr>
        <w:spacing w:after="0" w:line="480" w:lineRule="auto"/>
        <w:jc w:val="center"/>
        <w:rPr>
          <w:sz w:val="32"/>
          <w:szCs w:val="32"/>
          <w:lang w:val="en-US"/>
        </w:rPr>
      </w:pPr>
      <w:r>
        <w:rPr>
          <w:sz w:val="24"/>
          <w:lang w:val="en-US"/>
        </w:rPr>
        <w:t>review usage for the state of the art report for the course</w:t>
      </w:r>
    </w:p>
    <w:p w:rsidR="00803A36" w:rsidRPr="00B53009" w:rsidRDefault="00243BD5" w:rsidP="00860B58">
      <w:pPr>
        <w:spacing w:after="0" w:line="480" w:lineRule="auto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188.948</w:t>
      </w:r>
      <w:r w:rsidR="00757916" w:rsidRPr="00B53009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Seminar for Medical Informatics</w:t>
      </w:r>
    </w:p>
    <w:p w:rsidR="000E7FE0" w:rsidRPr="00B53009" w:rsidRDefault="00243BD5" w:rsidP="000E7FE0">
      <w:pPr>
        <w:spacing w:after="0" w:line="480" w:lineRule="auto"/>
        <w:jc w:val="center"/>
        <w:rPr>
          <w:sz w:val="24"/>
          <w:lang w:val="en-US"/>
        </w:rPr>
      </w:pPr>
      <w:r>
        <w:rPr>
          <w:sz w:val="24"/>
          <w:lang w:val="en-US"/>
        </w:rPr>
        <w:t>F</w:t>
      </w:r>
      <w:r w:rsidR="00803A36" w:rsidRPr="00B53009">
        <w:rPr>
          <w:sz w:val="24"/>
          <w:lang w:val="en-US"/>
        </w:rPr>
        <w:t>or the master studies</w:t>
      </w:r>
    </w:p>
    <w:p w:rsidR="000E7FE0" w:rsidRPr="00B53009" w:rsidRDefault="00243BD5" w:rsidP="000E7FE0">
      <w:pPr>
        <w:spacing w:after="0" w:line="480" w:lineRule="auto"/>
        <w:jc w:val="center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</w:t>
      </w:r>
      <w:r w:rsidR="00803A36" w:rsidRPr="00B53009">
        <w:rPr>
          <w:b/>
          <w:sz w:val="28"/>
          <w:szCs w:val="28"/>
          <w:lang w:val="en-US"/>
        </w:rPr>
        <w:t xml:space="preserve">edical </w:t>
      </w:r>
      <w:r>
        <w:rPr>
          <w:b/>
          <w:sz w:val="28"/>
          <w:szCs w:val="28"/>
          <w:lang w:val="en-US"/>
        </w:rPr>
        <w:t>I</w:t>
      </w:r>
      <w:r w:rsidR="00803A36" w:rsidRPr="00B53009">
        <w:rPr>
          <w:b/>
          <w:sz w:val="28"/>
          <w:szCs w:val="28"/>
          <w:lang w:val="en-US"/>
        </w:rPr>
        <w:t>nformatics</w:t>
      </w:r>
      <w:r w:rsidR="00757916" w:rsidRPr="00B53009">
        <w:rPr>
          <w:b/>
          <w:sz w:val="28"/>
          <w:szCs w:val="28"/>
          <w:lang w:val="en-US"/>
        </w:rPr>
        <w:t xml:space="preserve"> (066 936)</w:t>
      </w:r>
    </w:p>
    <w:p w:rsidR="000E7FE0" w:rsidRPr="00B53009" w:rsidRDefault="00243BD5" w:rsidP="000E7FE0">
      <w:pPr>
        <w:spacing w:after="0" w:line="480" w:lineRule="auto"/>
        <w:jc w:val="center"/>
        <w:rPr>
          <w:sz w:val="24"/>
          <w:lang w:val="en-US"/>
        </w:rPr>
      </w:pPr>
      <w:r>
        <w:rPr>
          <w:sz w:val="24"/>
          <w:lang w:val="en-US"/>
        </w:rPr>
        <w:t>S</w:t>
      </w:r>
      <w:r w:rsidR="00803A36" w:rsidRPr="00B53009">
        <w:rPr>
          <w:sz w:val="24"/>
          <w:lang w:val="en-US"/>
        </w:rPr>
        <w:t>ubmitted by</w:t>
      </w:r>
    </w:p>
    <w:p w:rsidR="000E7FE0" w:rsidRPr="00B53009" w:rsidRDefault="00803A36" w:rsidP="00FD3982">
      <w:pPr>
        <w:spacing w:after="0" w:line="320" w:lineRule="exact"/>
        <w:jc w:val="center"/>
        <w:rPr>
          <w:b/>
          <w:sz w:val="28"/>
          <w:szCs w:val="28"/>
          <w:lang w:val="en-US"/>
        </w:rPr>
      </w:pPr>
      <w:r w:rsidRPr="00B53009">
        <w:rPr>
          <w:b/>
          <w:sz w:val="28"/>
          <w:szCs w:val="28"/>
          <w:lang w:val="en-US"/>
        </w:rPr>
        <w:t>Christian Hinterer</w:t>
      </w:r>
    </w:p>
    <w:p w:rsidR="000E7FE0" w:rsidRPr="00B53009" w:rsidRDefault="00243BD5" w:rsidP="00FD3982">
      <w:pPr>
        <w:spacing w:after="0" w:line="320" w:lineRule="exact"/>
        <w:jc w:val="center"/>
        <w:rPr>
          <w:sz w:val="24"/>
          <w:lang w:val="en-US"/>
        </w:rPr>
      </w:pPr>
      <w:r>
        <w:rPr>
          <w:sz w:val="24"/>
          <w:lang w:val="en-US"/>
        </w:rPr>
        <w:t>M</w:t>
      </w:r>
      <w:r w:rsidR="00803A36" w:rsidRPr="00B53009">
        <w:rPr>
          <w:sz w:val="24"/>
          <w:lang w:val="en-US"/>
        </w:rPr>
        <w:t>atriculation</w:t>
      </w:r>
      <w:r>
        <w:rPr>
          <w:sz w:val="24"/>
          <w:lang w:val="en-US"/>
        </w:rPr>
        <w:t>-</w:t>
      </w:r>
      <w:r w:rsidR="00803A36" w:rsidRPr="00B53009">
        <w:rPr>
          <w:sz w:val="24"/>
          <w:lang w:val="en-US"/>
        </w:rPr>
        <w:t>number</w:t>
      </w:r>
      <w:r w:rsidR="000E7FE0" w:rsidRPr="00B53009">
        <w:rPr>
          <w:sz w:val="24"/>
          <w:lang w:val="en-US"/>
        </w:rPr>
        <w:t xml:space="preserve"> 0</w:t>
      </w:r>
      <w:r w:rsidR="00803A36" w:rsidRPr="00B53009">
        <w:rPr>
          <w:sz w:val="24"/>
          <w:lang w:val="en-US"/>
        </w:rPr>
        <w:t>927843</w:t>
      </w:r>
    </w:p>
    <w:p w:rsidR="000E7FE0" w:rsidRPr="00F765B6" w:rsidRDefault="000E7FE0" w:rsidP="00190B15">
      <w:pPr>
        <w:spacing w:after="0"/>
        <w:rPr>
          <w:lang w:val="en-US"/>
        </w:rPr>
      </w:pPr>
    </w:p>
    <w:p w:rsidR="00190B15" w:rsidRPr="00B53009" w:rsidRDefault="00190B15" w:rsidP="00190B15">
      <w:pPr>
        <w:spacing w:after="0"/>
        <w:rPr>
          <w:lang w:val="en-US"/>
        </w:rPr>
      </w:pPr>
    </w:p>
    <w:p w:rsidR="00190B15" w:rsidRPr="00B53009" w:rsidRDefault="00190B15" w:rsidP="00190B15">
      <w:pPr>
        <w:spacing w:after="0"/>
        <w:rPr>
          <w:lang w:val="en-US"/>
        </w:rPr>
      </w:pPr>
    </w:p>
    <w:p w:rsidR="00190B15" w:rsidRPr="00B53009" w:rsidRDefault="00190B15" w:rsidP="00190B15">
      <w:pPr>
        <w:spacing w:after="0"/>
        <w:rPr>
          <w:lang w:val="en-US"/>
        </w:rPr>
      </w:pPr>
    </w:p>
    <w:p w:rsidR="000E7FE0" w:rsidRPr="00B53009" w:rsidRDefault="00243BD5" w:rsidP="00190B15">
      <w:pPr>
        <w:spacing w:after="0"/>
        <w:rPr>
          <w:lang w:val="en-US"/>
        </w:rPr>
      </w:pPr>
      <w:r>
        <w:rPr>
          <w:lang w:val="en-US"/>
        </w:rPr>
        <w:t>A</w:t>
      </w:r>
      <w:r w:rsidR="00803A36" w:rsidRPr="00B53009">
        <w:rPr>
          <w:lang w:val="en-US"/>
        </w:rPr>
        <w:t>t the</w:t>
      </w:r>
    </w:p>
    <w:p w:rsidR="000E7FE0" w:rsidRPr="00B53009" w:rsidRDefault="00243BD5" w:rsidP="00190B15">
      <w:pPr>
        <w:spacing w:after="0"/>
        <w:rPr>
          <w:lang w:val="en-US"/>
        </w:rPr>
      </w:pPr>
      <w:r>
        <w:rPr>
          <w:lang w:val="en-US"/>
        </w:rPr>
        <w:t>F</w:t>
      </w:r>
      <w:r w:rsidR="008C4756">
        <w:rPr>
          <w:lang w:val="en-US"/>
        </w:rPr>
        <w:t>aculty of</w:t>
      </w:r>
      <w:r w:rsidR="00803A36" w:rsidRPr="00B53009">
        <w:rPr>
          <w:lang w:val="en-US"/>
        </w:rPr>
        <w:t xml:space="preserve"> </w:t>
      </w:r>
      <w:r>
        <w:rPr>
          <w:lang w:val="en-US"/>
        </w:rPr>
        <w:t>I</w:t>
      </w:r>
      <w:r w:rsidR="00803A36" w:rsidRPr="00B53009">
        <w:rPr>
          <w:lang w:val="en-US"/>
        </w:rPr>
        <w:t xml:space="preserve">nformatics at the </w:t>
      </w:r>
      <w:r>
        <w:rPr>
          <w:lang w:val="en-US"/>
        </w:rPr>
        <w:t>U</w:t>
      </w:r>
      <w:r w:rsidR="00803A36" w:rsidRPr="00B53009">
        <w:rPr>
          <w:lang w:val="en-US"/>
        </w:rPr>
        <w:t xml:space="preserve">niversity of </w:t>
      </w:r>
      <w:r>
        <w:rPr>
          <w:lang w:val="en-US"/>
        </w:rPr>
        <w:t>T</w:t>
      </w:r>
      <w:r w:rsidR="00803A36" w:rsidRPr="00B53009">
        <w:rPr>
          <w:lang w:val="en-US"/>
        </w:rPr>
        <w:t xml:space="preserve">echnology </w:t>
      </w:r>
      <w:r>
        <w:rPr>
          <w:lang w:val="en-US"/>
        </w:rPr>
        <w:t>V</w:t>
      </w:r>
      <w:r w:rsidR="00803A36" w:rsidRPr="00B53009">
        <w:rPr>
          <w:lang w:val="en-US"/>
        </w:rPr>
        <w:t>ienna</w:t>
      </w:r>
      <w:r w:rsidR="000E7FE0" w:rsidRPr="00B53009">
        <w:rPr>
          <w:lang w:val="en-US"/>
        </w:rPr>
        <w:t xml:space="preserve"> </w:t>
      </w:r>
    </w:p>
    <w:p w:rsidR="000E7FE0" w:rsidRPr="00B53009" w:rsidRDefault="000E7FE0" w:rsidP="00190B15">
      <w:pPr>
        <w:spacing w:after="0"/>
        <w:rPr>
          <w:lang w:val="en-US"/>
        </w:rPr>
      </w:pPr>
    </w:p>
    <w:p w:rsidR="000E7FE0" w:rsidRPr="00B53009" w:rsidRDefault="000E7FE0" w:rsidP="00190B15">
      <w:pPr>
        <w:spacing w:after="0"/>
        <w:rPr>
          <w:lang w:val="en-US"/>
        </w:rPr>
      </w:pPr>
    </w:p>
    <w:p w:rsidR="000E7FE0" w:rsidRPr="00B53009" w:rsidRDefault="00243BD5" w:rsidP="00190B15">
      <w:pPr>
        <w:spacing w:after="0"/>
        <w:rPr>
          <w:lang w:val="en-US"/>
        </w:rPr>
      </w:pPr>
      <w:r>
        <w:rPr>
          <w:lang w:val="en-US"/>
        </w:rPr>
        <w:t>S</w:t>
      </w:r>
      <w:r w:rsidR="00FF2A1A" w:rsidRPr="00B53009">
        <w:rPr>
          <w:lang w:val="en-US"/>
        </w:rPr>
        <w:t>upervision</w:t>
      </w:r>
    </w:p>
    <w:p w:rsidR="000E7FE0" w:rsidRPr="00B53009" w:rsidRDefault="00243BD5" w:rsidP="00243BD5">
      <w:pPr>
        <w:tabs>
          <w:tab w:val="left" w:pos="1440"/>
        </w:tabs>
        <w:spacing w:after="0"/>
        <w:rPr>
          <w:lang w:val="en-US"/>
        </w:rPr>
      </w:pPr>
      <w:r>
        <w:rPr>
          <w:lang w:val="en-US"/>
        </w:rPr>
        <w:t>S</w:t>
      </w:r>
      <w:r w:rsidR="00FF2A1A" w:rsidRPr="00B53009">
        <w:rPr>
          <w:lang w:val="en-US"/>
        </w:rPr>
        <w:t xml:space="preserve">upervising </w:t>
      </w:r>
      <w:r>
        <w:rPr>
          <w:lang w:val="en-US"/>
        </w:rPr>
        <w:t>t</w:t>
      </w:r>
      <w:r w:rsidR="00FF2A1A" w:rsidRPr="00B53009">
        <w:rPr>
          <w:lang w:val="en-US"/>
        </w:rPr>
        <w:t>utor</w:t>
      </w:r>
      <w:r w:rsidR="00190B15" w:rsidRPr="00B53009">
        <w:rPr>
          <w:lang w:val="en-US"/>
        </w:rPr>
        <w:t xml:space="preserve">: </w:t>
      </w:r>
      <w:r w:rsidR="00FF2A1A" w:rsidRPr="00B53009">
        <w:rPr>
          <w:lang w:val="en-US"/>
        </w:rPr>
        <w:t>Mag. Dr.rer.soc.oec. Katharina Kaiser</w:t>
      </w:r>
    </w:p>
    <w:p w:rsidR="00190B15" w:rsidRPr="00B53009" w:rsidRDefault="00190B15" w:rsidP="00190B15">
      <w:pPr>
        <w:spacing w:after="0"/>
        <w:rPr>
          <w:lang w:val="en-US"/>
        </w:rPr>
      </w:pPr>
    </w:p>
    <w:p w:rsidR="000B4410" w:rsidRPr="00B53009" w:rsidRDefault="000B4410" w:rsidP="00190B15">
      <w:pPr>
        <w:spacing w:after="0"/>
        <w:rPr>
          <w:lang w:val="en-US"/>
        </w:rPr>
      </w:pPr>
    </w:p>
    <w:p w:rsidR="00190B15" w:rsidRPr="00B53009" w:rsidRDefault="00190B15" w:rsidP="00190B15">
      <w:pPr>
        <w:spacing w:after="0"/>
        <w:rPr>
          <w:lang w:val="en-US"/>
        </w:rPr>
      </w:pPr>
    </w:p>
    <w:p w:rsidR="000E7FE0" w:rsidRPr="00B53009" w:rsidRDefault="000E7FE0" w:rsidP="00190B15">
      <w:pPr>
        <w:spacing w:after="0"/>
        <w:rPr>
          <w:lang w:val="en-US"/>
        </w:rPr>
      </w:pPr>
    </w:p>
    <w:p w:rsidR="00D26CF1" w:rsidRPr="00B53009" w:rsidRDefault="00757916" w:rsidP="00FF2A1A">
      <w:pPr>
        <w:tabs>
          <w:tab w:val="left" w:pos="2340"/>
          <w:tab w:val="left" w:pos="5220"/>
          <w:tab w:val="left" w:pos="6120"/>
          <w:tab w:val="right" w:pos="9000"/>
        </w:tabs>
        <w:rPr>
          <w:lang w:val="en-US"/>
        </w:rPr>
      </w:pPr>
      <w:r w:rsidRPr="00B53009">
        <w:rPr>
          <w:lang w:val="en-US"/>
        </w:rPr>
        <w:t>Vienna</w:t>
      </w:r>
      <w:r w:rsidR="00FF2A1A" w:rsidRPr="00B53009">
        <w:rPr>
          <w:lang w:val="en-US"/>
        </w:rPr>
        <w:t xml:space="preserve">, </w:t>
      </w:r>
      <w:r w:rsidR="00243BD5">
        <w:rPr>
          <w:lang w:val="en-US"/>
        </w:rPr>
        <w:t>November 29</w:t>
      </w:r>
      <w:r w:rsidRPr="00B53009">
        <w:rPr>
          <w:lang w:val="en-US"/>
        </w:rPr>
        <w:t xml:space="preserve">th, </w:t>
      </w:r>
      <w:r w:rsidR="00FF2A1A" w:rsidRPr="00B53009">
        <w:rPr>
          <w:lang w:val="en-US"/>
        </w:rPr>
        <w:t>2012</w:t>
      </w:r>
    </w:p>
    <w:p w:rsidR="005501B4" w:rsidRPr="0070069F" w:rsidRDefault="00D26CF1" w:rsidP="009C5371">
      <w:pPr>
        <w:tabs>
          <w:tab w:val="right" w:pos="9000"/>
        </w:tabs>
        <w:rPr>
          <w:sz w:val="32"/>
          <w:szCs w:val="32"/>
          <w:lang w:val="en-US"/>
        </w:rPr>
      </w:pPr>
      <w:r w:rsidRPr="00B53009">
        <w:rPr>
          <w:lang w:val="en-US"/>
        </w:rPr>
        <w:br w:type="page"/>
      </w:r>
      <w:r w:rsidR="00FC5F84" w:rsidRPr="0070069F">
        <w:rPr>
          <w:sz w:val="32"/>
          <w:szCs w:val="32"/>
          <w:lang w:val="en-US"/>
        </w:rPr>
        <w:lastRenderedPageBreak/>
        <w:t>R</w:t>
      </w:r>
      <w:r w:rsidR="005501B4" w:rsidRPr="0070069F">
        <w:rPr>
          <w:sz w:val="32"/>
          <w:szCs w:val="32"/>
          <w:lang w:val="en-US"/>
        </w:rPr>
        <w:t>eview 1:</w:t>
      </w:r>
    </w:p>
    <w:p w:rsidR="005501B4" w:rsidRDefault="005501B4" w:rsidP="009C5371">
      <w:pPr>
        <w:tabs>
          <w:tab w:val="right" w:pos="9000"/>
        </w:tabs>
        <w:rPr>
          <w:lang w:val="en-US"/>
        </w:rPr>
      </w:pPr>
    </w:p>
    <w:p w:rsidR="0070069F" w:rsidRDefault="0070069F" w:rsidP="009C5371">
      <w:pPr>
        <w:tabs>
          <w:tab w:val="right" w:pos="9000"/>
        </w:tabs>
        <w:rPr>
          <w:lang w:val="en-US"/>
        </w:rPr>
      </w:pPr>
    </w:p>
    <w:p w:rsidR="0070069F" w:rsidRDefault="0070069F" w:rsidP="009C5371">
      <w:pPr>
        <w:tabs>
          <w:tab w:val="right" w:pos="9000"/>
        </w:tabs>
        <w:rPr>
          <w:lang w:val="en-US"/>
        </w:rPr>
      </w:pPr>
    </w:p>
    <w:p w:rsidR="0070069F" w:rsidRDefault="0070069F" w:rsidP="009C5371">
      <w:pPr>
        <w:tabs>
          <w:tab w:val="right" w:pos="9000"/>
        </w:tabs>
        <w:rPr>
          <w:lang w:val="en-US"/>
        </w:rPr>
      </w:pPr>
    </w:p>
    <w:p w:rsidR="005501B4" w:rsidRDefault="00FC5F84" w:rsidP="009C5371">
      <w:pPr>
        <w:tabs>
          <w:tab w:val="right" w:pos="9000"/>
        </w:tabs>
        <w:rPr>
          <w:lang w:val="en-US"/>
        </w:rPr>
      </w:pPr>
      <w:r>
        <w:rPr>
          <w:lang w:val="en-US"/>
        </w:rPr>
        <w:t>U</w:t>
      </w:r>
      <w:r w:rsidR="005501B4">
        <w:rPr>
          <w:lang w:val="en-US"/>
        </w:rPr>
        <w:t>sed suggestions:</w:t>
      </w:r>
    </w:p>
    <w:p w:rsidR="005501B4" w:rsidRDefault="005501B4" w:rsidP="009C5371">
      <w:pPr>
        <w:tabs>
          <w:tab w:val="right" w:pos="9000"/>
        </w:tabs>
        <w:rPr>
          <w:lang w:val="en-US"/>
        </w:rPr>
      </w:pPr>
    </w:p>
    <w:p w:rsidR="005501B4" w:rsidRDefault="005501B4" w:rsidP="005501B4">
      <w:pPr>
        <w:pStyle w:val="Listenabsatz"/>
        <w:numPr>
          <w:ilvl w:val="0"/>
          <w:numId w:val="10"/>
        </w:numPr>
        <w:tabs>
          <w:tab w:val="right" w:pos="9000"/>
        </w:tabs>
        <w:rPr>
          <w:lang w:val="en-US"/>
        </w:rPr>
      </w:pPr>
      <w:r w:rsidRPr="005501B4">
        <w:rPr>
          <w:lang w:val="en-US"/>
        </w:rPr>
        <w:t>“critical discussion, comparison of the different approaches and conclusion are missing”</w:t>
      </w:r>
      <w:r>
        <w:rPr>
          <w:lang w:val="en-US"/>
        </w:rPr>
        <w:t xml:space="preserve"> </w:t>
      </w:r>
      <w:r w:rsidRPr="005501B4">
        <w:rPr>
          <w:lang w:val="en-US"/>
        </w:rPr>
        <w:sym w:font="Wingdings" w:char="F0E0"/>
      </w:r>
      <w:r>
        <w:rPr>
          <w:lang w:val="en-US"/>
        </w:rPr>
        <w:t xml:space="preserve"> missing sections were not finished due to time problems and are added for the final version</w:t>
      </w:r>
    </w:p>
    <w:p w:rsidR="005501B4" w:rsidRDefault="009F642B" w:rsidP="005501B4">
      <w:pPr>
        <w:pStyle w:val="Listenabsatz"/>
        <w:numPr>
          <w:ilvl w:val="0"/>
          <w:numId w:val="10"/>
        </w:numPr>
        <w:tabs>
          <w:tab w:val="right" w:pos="9000"/>
        </w:tabs>
        <w:rPr>
          <w:lang w:val="en-US"/>
        </w:rPr>
      </w:pPr>
      <w:r>
        <w:rPr>
          <w:lang w:val="en-US"/>
        </w:rPr>
        <w:t xml:space="preserve">“the paper misses a critical section” </w:t>
      </w:r>
      <w:r w:rsidRPr="009F642B">
        <w:rPr>
          <w:lang w:val="en-US"/>
        </w:rPr>
        <w:sym w:font="Wingdings" w:char="F0E0"/>
      </w:r>
      <w:r>
        <w:rPr>
          <w:lang w:val="en-US"/>
        </w:rPr>
        <w:t xml:space="preserve"> also extended with the additional chapter of discussion in the final version</w:t>
      </w:r>
    </w:p>
    <w:p w:rsidR="009F642B" w:rsidRDefault="009F642B" w:rsidP="005501B4">
      <w:pPr>
        <w:pStyle w:val="Listenabsatz"/>
        <w:numPr>
          <w:ilvl w:val="0"/>
          <w:numId w:val="10"/>
        </w:numPr>
        <w:tabs>
          <w:tab w:val="right" w:pos="9000"/>
        </w:tabs>
        <w:rPr>
          <w:lang w:val="en-US"/>
        </w:rPr>
      </w:pPr>
      <w:r>
        <w:rPr>
          <w:lang w:val="en-US"/>
        </w:rPr>
        <w:t xml:space="preserve">“there is no discussion and no conclusion chapter” </w:t>
      </w:r>
      <w:r w:rsidRPr="009F642B">
        <w:rPr>
          <w:lang w:val="en-US"/>
        </w:rPr>
        <w:sym w:font="Wingdings" w:char="F0E0"/>
      </w:r>
      <w:r>
        <w:rPr>
          <w:lang w:val="en-US"/>
        </w:rPr>
        <w:t xml:space="preserve"> added for the final version</w:t>
      </w:r>
    </w:p>
    <w:p w:rsidR="009F642B" w:rsidRPr="005501B4" w:rsidRDefault="009F642B" w:rsidP="005501B4">
      <w:pPr>
        <w:pStyle w:val="Listenabsatz"/>
        <w:numPr>
          <w:ilvl w:val="0"/>
          <w:numId w:val="10"/>
        </w:numPr>
        <w:tabs>
          <w:tab w:val="right" w:pos="9000"/>
        </w:tabs>
        <w:rPr>
          <w:lang w:val="en-US"/>
        </w:rPr>
      </w:pPr>
      <w:r>
        <w:rPr>
          <w:lang w:val="en-US"/>
        </w:rPr>
        <w:t xml:space="preserve">“the state of the art seems to be described without criticism and comparison” </w:t>
      </w:r>
      <w:r w:rsidRPr="009F642B">
        <w:rPr>
          <w:lang w:val="en-US"/>
        </w:rPr>
        <w:sym w:font="Wingdings" w:char="F0E0"/>
      </w:r>
      <w:r>
        <w:rPr>
          <w:lang w:val="en-US"/>
        </w:rPr>
        <w:t xml:space="preserve"> addresses the same thing like the previous point and is included in the final version</w:t>
      </w:r>
    </w:p>
    <w:p w:rsidR="005501B4" w:rsidRDefault="005501B4" w:rsidP="009C5371">
      <w:pPr>
        <w:tabs>
          <w:tab w:val="right" w:pos="9000"/>
        </w:tabs>
        <w:rPr>
          <w:lang w:val="en-US"/>
        </w:rPr>
      </w:pPr>
    </w:p>
    <w:p w:rsidR="005501B4" w:rsidRDefault="005501B4" w:rsidP="009C5371">
      <w:pPr>
        <w:tabs>
          <w:tab w:val="right" w:pos="9000"/>
        </w:tabs>
        <w:rPr>
          <w:lang w:val="en-US"/>
        </w:rPr>
      </w:pPr>
    </w:p>
    <w:p w:rsidR="005501B4" w:rsidRDefault="005501B4" w:rsidP="009C5371">
      <w:pPr>
        <w:tabs>
          <w:tab w:val="right" w:pos="9000"/>
        </w:tabs>
        <w:rPr>
          <w:lang w:val="en-US"/>
        </w:rPr>
      </w:pPr>
    </w:p>
    <w:p w:rsidR="005501B4" w:rsidRDefault="005501B4" w:rsidP="009C5371">
      <w:pPr>
        <w:tabs>
          <w:tab w:val="right" w:pos="9000"/>
        </w:tabs>
        <w:rPr>
          <w:lang w:val="en-US"/>
        </w:rPr>
      </w:pPr>
    </w:p>
    <w:p w:rsidR="009C5371" w:rsidRPr="00E800EB" w:rsidRDefault="00FC5F84" w:rsidP="009C5371">
      <w:pPr>
        <w:tabs>
          <w:tab w:val="right" w:pos="9000"/>
        </w:tabs>
        <w:rPr>
          <w:szCs w:val="22"/>
          <w:lang w:val="en-US"/>
        </w:rPr>
      </w:pPr>
      <w:r>
        <w:rPr>
          <w:szCs w:val="22"/>
          <w:lang w:val="en-US"/>
        </w:rPr>
        <w:t>D</w:t>
      </w:r>
      <w:r w:rsidR="005501B4" w:rsidRPr="00E800EB">
        <w:rPr>
          <w:szCs w:val="22"/>
          <w:lang w:val="en-US"/>
        </w:rPr>
        <w:t>iscarded suggestions:</w:t>
      </w:r>
      <w:r w:rsidR="00DC6844" w:rsidRPr="00E800EB">
        <w:rPr>
          <w:szCs w:val="22"/>
          <w:lang w:val="en-US"/>
        </w:rPr>
        <w:t xml:space="preserve"> </w:t>
      </w:r>
    </w:p>
    <w:p w:rsidR="00243BD5" w:rsidRPr="00E800EB" w:rsidRDefault="00243BD5" w:rsidP="00243BD5">
      <w:pPr>
        <w:rPr>
          <w:szCs w:val="22"/>
          <w:lang w:val="en-US"/>
        </w:rPr>
      </w:pPr>
    </w:p>
    <w:p w:rsidR="00E800EB" w:rsidRDefault="00E800EB" w:rsidP="00E800EB">
      <w:pPr>
        <w:pStyle w:val="Listenabsatz"/>
        <w:numPr>
          <w:ilvl w:val="0"/>
          <w:numId w:val="10"/>
        </w:numPr>
        <w:rPr>
          <w:szCs w:val="22"/>
          <w:lang w:val="en-US"/>
        </w:rPr>
      </w:pPr>
      <w:r>
        <w:rPr>
          <w:szCs w:val="22"/>
          <w:lang w:val="en-US"/>
        </w:rPr>
        <w:t xml:space="preserve">“paper does not specify the problem around which the corresponding master thesis is centered” </w:t>
      </w:r>
      <w:r w:rsidRPr="00E800EB">
        <w:rPr>
          <w:szCs w:val="22"/>
          <w:lang w:val="en-US"/>
        </w:rPr>
        <w:sym w:font="Wingdings" w:char="F0E0"/>
      </w:r>
      <w:r>
        <w:rPr>
          <w:szCs w:val="22"/>
          <w:lang w:val="en-US"/>
        </w:rPr>
        <w:t xml:space="preserve"> paper has no corresponding master thesis, because it is for the course “seminar”</w:t>
      </w:r>
    </w:p>
    <w:p w:rsidR="00E800EB" w:rsidRDefault="00E800EB" w:rsidP="00E800EB">
      <w:pPr>
        <w:pStyle w:val="Listenabsatz"/>
        <w:numPr>
          <w:ilvl w:val="0"/>
          <w:numId w:val="10"/>
        </w:numPr>
        <w:rPr>
          <w:szCs w:val="22"/>
          <w:lang w:val="en-US"/>
        </w:rPr>
      </w:pPr>
      <w:r>
        <w:rPr>
          <w:szCs w:val="22"/>
          <w:lang w:val="en-US"/>
        </w:rPr>
        <w:t>“</w:t>
      </w:r>
      <w:r w:rsidR="00FC5F84">
        <w:rPr>
          <w:szCs w:val="22"/>
          <w:lang w:val="en-US"/>
        </w:rPr>
        <w:t>The</w:t>
      </w:r>
      <w:r>
        <w:rPr>
          <w:szCs w:val="22"/>
          <w:lang w:val="en-US"/>
        </w:rPr>
        <w:t xml:space="preserve"> introduction </w:t>
      </w:r>
      <w:r w:rsidR="00FC5F84">
        <w:rPr>
          <w:szCs w:val="22"/>
          <w:lang w:val="en-US"/>
        </w:rPr>
        <w:t xml:space="preserve">section </w:t>
      </w:r>
      <w:r>
        <w:rPr>
          <w:szCs w:val="22"/>
          <w:lang w:val="en-US"/>
        </w:rPr>
        <w:t xml:space="preserve">does not contain the information for the importance of CPG” </w:t>
      </w:r>
      <w:r w:rsidRPr="00E800EB">
        <w:rPr>
          <w:szCs w:val="22"/>
          <w:lang w:val="en-US"/>
        </w:rPr>
        <w:sym w:font="Wingdings" w:char="F0E0"/>
      </w:r>
      <w:r>
        <w:rPr>
          <w:szCs w:val="22"/>
          <w:lang w:val="en-US"/>
        </w:rPr>
        <w:t xml:space="preserve"> in my opinion it does contain that they are necessary to improve the clinical and diagnostic processes. It also includes why the extraction of the knowledge contained in CPG it necessary </w:t>
      </w:r>
      <w:r w:rsidRPr="00E800EB">
        <w:rPr>
          <w:szCs w:val="22"/>
          <w:lang w:val="en-US"/>
        </w:rPr>
        <w:sym w:font="Wingdings" w:char="F0E0"/>
      </w:r>
      <w:r>
        <w:rPr>
          <w:szCs w:val="22"/>
          <w:lang w:val="en-US"/>
        </w:rPr>
        <w:t xml:space="preserve"> to put it in an format that is able to be auto-processed</w:t>
      </w:r>
    </w:p>
    <w:p w:rsidR="00E800EB" w:rsidRDefault="00E800EB" w:rsidP="00E800EB">
      <w:pPr>
        <w:pStyle w:val="Listenabsatz"/>
        <w:numPr>
          <w:ilvl w:val="0"/>
          <w:numId w:val="10"/>
        </w:numPr>
        <w:rPr>
          <w:szCs w:val="22"/>
          <w:lang w:val="en-US"/>
        </w:rPr>
      </w:pPr>
      <w:r>
        <w:rPr>
          <w:szCs w:val="22"/>
          <w:lang w:val="en-US"/>
        </w:rPr>
        <w:t xml:space="preserve">“the related work should contain more detail of the related work’s results” </w:t>
      </w:r>
      <w:r w:rsidRPr="00E800EB">
        <w:rPr>
          <w:szCs w:val="22"/>
          <w:lang w:val="en-US"/>
        </w:rPr>
        <w:sym w:font="Wingdings" w:char="F0E0"/>
      </w:r>
      <w:r>
        <w:rPr>
          <w:szCs w:val="22"/>
          <w:lang w:val="en-US"/>
        </w:rPr>
        <w:t xml:space="preserve"> that would </w:t>
      </w:r>
      <w:r w:rsidR="009F642B">
        <w:rPr>
          <w:szCs w:val="22"/>
          <w:lang w:val="en-US"/>
        </w:rPr>
        <w:t xml:space="preserve">blast the extent of the paper: in my opinion the related work section should only contain links to the actual related work and a small description </w:t>
      </w:r>
      <w:r w:rsidR="009F642B" w:rsidRPr="009F642B">
        <w:rPr>
          <w:szCs w:val="22"/>
          <w:lang w:val="en-US"/>
        </w:rPr>
        <w:sym w:font="Wingdings" w:char="F0E0"/>
      </w:r>
      <w:r w:rsidR="009F642B">
        <w:rPr>
          <w:szCs w:val="22"/>
          <w:lang w:val="en-US"/>
        </w:rPr>
        <w:t xml:space="preserve"> to get the whole information out of it, the related work literature has to be read</w:t>
      </w:r>
    </w:p>
    <w:p w:rsidR="009F642B" w:rsidRDefault="009F642B" w:rsidP="00E800EB">
      <w:pPr>
        <w:pStyle w:val="Listenabsatz"/>
        <w:numPr>
          <w:ilvl w:val="0"/>
          <w:numId w:val="10"/>
        </w:numPr>
        <w:rPr>
          <w:szCs w:val="22"/>
          <w:lang w:val="en-US"/>
        </w:rPr>
      </w:pPr>
      <w:r>
        <w:rPr>
          <w:szCs w:val="22"/>
          <w:lang w:val="en-US"/>
        </w:rPr>
        <w:t xml:space="preserve">“the number of references should be at least tripled” </w:t>
      </w:r>
      <w:r w:rsidRPr="009F642B">
        <w:rPr>
          <w:szCs w:val="22"/>
          <w:lang w:val="en-US"/>
        </w:rPr>
        <w:sym w:font="Wingdings" w:char="F0E0"/>
      </w:r>
      <w:r>
        <w:rPr>
          <w:szCs w:val="22"/>
          <w:lang w:val="en-US"/>
        </w:rPr>
        <w:t xml:space="preserve"> for a master thesis this would be true, then it would be at least four or five times more, but in this case I think it is necessary to read enough literature to get the most needed information</w:t>
      </w:r>
    </w:p>
    <w:p w:rsidR="00FC5F84" w:rsidRDefault="00FC5F84" w:rsidP="00FC5F84">
      <w:pPr>
        <w:rPr>
          <w:szCs w:val="22"/>
          <w:lang w:val="en-US"/>
        </w:rPr>
      </w:pPr>
    </w:p>
    <w:p w:rsidR="00FC5F84" w:rsidRDefault="00FC5F84">
      <w:pPr>
        <w:spacing w:after="0"/>
        <w:rPr>
          <w:szCs w:val="22"/>
          <w:lang w:val="en-US"/>
        </w:rPr>
      </w:pPr>
      <w:r>
        <w:rPr>
          <w:szCs w:val="22"/>
          <w:lang w:val="en-US"/>
        </w:rPr>
        <w:br w:type="page"/>
      </w:r>
    </w:p>
    <w:p w:rsidR="00FC5F84" w:rsidRPr="0070069F" w:rsidRDefault="00FC5F84" w:rsidP="00FC5F84">
      <w:pPr>
        <w:rPr>
          <w:sz w:val="32"/>
          <w:szCs w:val="32"/>
          <w:lang w:val="en-US"/>
        </w:rPr>
      </w:pPr>
      <w:r w:rsidRPr="0070069F">
        <w:rPr>
          <w:sz w:val="32"/>
          <w:szCs w:val="32"/>
          <w:lang w:val="en-US"/>
        </w:rPr>
        <w:lastRenderedPageBreak/>
        <w:t>Review 2:</w:t>
      </w:r>
    </w:p>
    <w:p w:rsidR="00FC5F84" w:rsidRDefault="00FC5F84" w:rsidP="00FC5F84">
      <w:pPr>
        <w:rPr>
          <w:szCs w:val="22"/>
          <w:lang w:val="en-US"/>
        </w:rPr>
      </w:pPr>
    </w:p>
    <w:p w:rsidR="00FC5F84" w:rsidRPr="0070069F" w:rsidRDefault="00FC5F84" w:rsidP="00FC5F84">
      <w:pPr>
        <w:rPr>
          <w:sz w:val="24"/>
          <w:lang w:val="en-US"/>
        </w:rPr>
      </w:pPr>
      <w:r w:rsidRPr="0070069F">
        <w:rPr>
          <w:sz w:val="24"/>
          <w:lang w:val="en-US"/>
        </w:rPr>
        <w:t>This review does not really contain much information, since most of the review form sections are only answered by choosing a grade number out of the review forms offer.</w:t>
      </w:r>
    </w:p>
    <w:p w:rsidR="00FC5F84" w:rsidRPr="0070069F" w:rsidRDefault="00FC5F84" w:rsidP="00FC5F84">
      <w:pPr>
        <w:rPr>
          <w:sz w:val="24"/>
          <w:lang w:val="en-US"/>
        </w:rPr>
      </w:pPr>
      <w:r w:rsidRPr="0070069F">
        <w:rPr>
          <w:sz w:val="24"/>
          <w:lang w:val="en-US"/>
        </w:rPr>
        <w:t>It seems that the author “filled” this review form in less than 5 minutes.</w:t>
      </w:r>
    </w:p>
    <w:p w:rsidR="00FC5F84" w:rsidRDefault="00FC5F84" w:rsidP="00FC5F84">
      <w:pPr>
        <w:rPr>
          <w:szCs w:val="22"/>
          <w:lang w:val="en-US"/>
        </w:rPr>
      </w:pPr>
    </w:p>
    <w:p w:rsidR="00FC5F84" w:rsidRDefault="00FC5F84" w:rsidP="00FC5F84">
      <w:pPr>
        <w:rPr>
          <w:szCs w:val="22"/>
          <w:lang w:val="en-US"/>
        </w:rPr>
      </w:pPr>
    </w:p>
    <w:p w:rsidR="0070069F" w:rsidRDefault="0070069F" w:rsidP="00FC5F84">
      <w:pPr>
        <w:rPr>
          <w:szCs w:val="22"/>
          <w:lang w:val="en-US"/>
        </w:rPr>
      </w:pPr>
    </w:p>
    <w:p w:rsidR="0070069F" w:rsidRDefault="0070069F" w:rsidP="00FC5F84">
      <w:pPr>
        <w:rPr>
          <w:szCs w:val="22"/>
          <w:lang w:val="en-US"/>
        </w:rPr>
      </w:pPr>
    </w:p>
    <w:p w:rsidR="00FC5F84" w:rsidRDefault="00FC5F84" w:rsidP="00FC5F84">
      <w:pPr>
        <w:rPr>
          <w:szCs w:val="22"/>
          <w:lang w:val="en-US"/>
        </w:rPr>
      </w:pPr>
      <w:r>
        <w:rPr>
          <w:szCs w:val="22"/>
          <w:lang w:val="en-US"/>
        </w:rPr>
        <w:t>Used suggestions:</w:t>
      </w:r>
    </w:p>
    <w:p w:rsidR="00FC5F84" w:rsidRDefault="00FC5F84" w:rsidP="00FC5F84">
      <w:pPr>
        <w:rPr>
          <w:szCs w:val="22"/>
          <w:lang w:val="en-US"/>
        </w:rPr>
      </w:pPr>
    </w:p>
    <w:p w:rsidR="00FC5F84" w:rsidRPr="00EE3543" w:rsidRDefault="00EE3543" w:rsidP="00EE3543">
      <w:pPr>
        <w:pStyle w:val="Listenabsatz"/>
        <w:numPr>
          <w:ilvl w:val="0"/>
          <w:numId w:val="10"/>
        </w:numPr>
        <w:rPr>
          <w:szCs w:val="22"/>
          <w:lang w:val="en-US"/>
        </w:rPr>
      </w:pPr>
      <w:r w:rsidRPr="00EE3543">
        <w:rPr>
          <w:szCs w:val="22"/>
          <w:lang w:val="en-US"/>
        </w:rPr>
        <w:t xml:space="preserve">“references were omitted” </w:t>
      </w:r>
      <w:r w:rsidRPr="00EE3543">
        <w:rPr>
          <w:lang w:val="en-US"/>
        </w:rPr>
        <w:sym w:font="Wingdings" w:char="F0E0"/>
      </w:r>
      <w:r w:rsidRPr="00EE3543">
        <w:rPr>
          <w:szCs w:val="22"/>
          <w:lang w:val="en-US"/>
        </w:rPr>
        <w:t xml:space="preserve"> references included in the chapters</w:t>
      </w:r>
    </w:p>
    <w:p w:rsidR="00FC5F84" w:rsidRDefault="00EE3543" w:rsidP="00EE3543">
      <w:pPr>
        <w:pStyle w:val="Listenabsatz"/>
        <w:numPr>
          <w:ilvl w:val="0"/>
          <w:numId w:val="10"/>
        </w:numPr>
        <w:rPr>
          <w:szCs w:val="22"/>
          <w:lang w:val="en-US"/>
        </w:rPr>
      </w:pPr>
      <w:r w:rsidRPr="00EE3543">
        <w:rPr>
          <w:szCs w:val="22"/>
          <w:lang w:val="en-US"/>
        </w:rPr>
        <w:t xml:space="preserve">“no critical discussion” </w:t>
      </w:r>
      <w:r w:rsidRPr="00EE3543">
        <w:rPr>
          <w:lang w:val="en-US"/>
        </w:rPr>
        <w:sym w:font="Wingdings" w:char="F0E0"/>
      </w:r>
      <w:r w:rsidRPr="00EE3543">
        <w:rPr>
          <w:szCs w:val="22"/>
          <w:lang w:val="en-US"/>
        </w:rPr>
        <w:t xml:space="preserve"> this section was missing as a result of problems with the time schedule and is added to the final version</w:t>
      </w:r>
    </w:p>
    <w:p w:rsidR="00EE3543" w:rsidRDefault="00EE3543" w:rsidP="00EE3543">
      <w:pPr>
        <w:pStyle w:val="Listenabsatz"/>
        <w:numPr>
          <w:ilvl w:val="0"/>
          <w:numId w:val="10"/>
        </w:numPr>
        <w:rPr>
          <w:szCs w:val="22"/>
          <w:lang w:val="en-US"/>
        </w:rPr>
      </w:pPr>
      <w:r>
        <w:rPr>
          <w:szCs w:val="22"/>
          <w:lang w:val="en-US"/>
        </w:rPr>
        <w:t xml:space="preserve">“Asgard/Asbru is used in the paper, but not included in the references” </w:t>
      </w:r>
      <w:r w:rsidRPr="00EE3543">
        <w:rPr>
          <w:szCs w:val="22"/>
          <w:lang w:val="en-US"/>
        </w:rPr>
        <w:sym w:font="Wingdings" w:char="F0E0"/>
      </w:r>
      <w:r>
        <w:rPr>
          <w:szCs w:val="22"/>
          <w:lang w:val="en-US"/>
        </w:rPr>
        <w:t xml:space="preserve"> references extended</w:t>
      </w:r>
    </w:p>
    <w:p w:rsidR="00EE3543" w:rsidRDefault="00EE3543" w:rsidP="00EE3543">
      <w:pPr>
        <w:pStyle w:val="Listenabsatz"/>
        <w:numPr>
          <w:ilvl w:val="0"/>
          <w:numId w:val="10"/>
        </w:numPr>
        <w:rPr>
          <w:szCs w:val="22"/>
          <w:lang w:val="en-US"/>
        </w:rPr>
      </w:pPr>
      <w:r>
        <w:rPr>
          <w:szCs w:val="22"/>
          <w:lang w:val="en-US"/>
        </w:rPr>
        <w:t xml:space="preserve">“the results of the evaluation should be more mentioned and discussed” </w:t>
      </w:r>
      <w:r w:rsidRPr="00EE3543">
        <w:rPr>
          <w:szCs w:val="22"/>
          <w:lang w:val="en-US"/>
        </w:rPr>
        <w:sym w:font="Wingdings" w:char="F0E0"/>
      </w:r>
      <w:r>
        <w:rPr>
          <w:szCs w:val="22"/>
          <w:lang w:val="en-US"/>
        </w:rPr>
        <w:t xml:space="preserve"> like already mentioned a few times, the discussion section was not finished, respectively written at all and will be included in the final version</w:t>
      </w:r>
    </w:p>
    <w:p w:rsidR="00EE3543" w:rsidRPr="00EE3543" w:rsidRDefault="00EE3543" w:rsidP="00EE3543">
      <w:pPr>
        <w:pStyle w:val="Listenabsatz"/>
        <w:numPr>
          <w:ilvl w:val="0"/>
          <w:numId w:val="10"/>
        </w:numPr>
        <w:rPr>
          <w:szCs w:val="22"/>
          <w:lang w:val="en-US"/>
        </w:rPr>
      </w:pPr>
      <w:r>
        <w:rPr>
          <w:szCs w:val="22"/>
          <w:lang w:val="en-US"/>
        </w:rPr>
        <w:t xml:space="preserve">“Instead of I use We” </w:t>
      </w:r>
      <w:r w:rsidRPr="00EE3543">
        <w:rPr>
          <w:szCs w:val="22"/>
          <w:lang w:val="en-US"/>
        </w:rPr>
        <w:sym w:font="Wingdings" w:char="F0E0"/>
      </w:r>
      <w:r>
        <w:rPr>
          <w:szCs w:val="22"/>
          <w:lang w:val="en-US"/>
        </w:rPr>
        <w:t xml:space="preserve"> change executed for better soundness</w:t>
      </w:r>
    </w:p>
    <w:p w:rsidR="00FC5F84" w:rsidRDefault="00FC5F84" w:rsidP="00FC5F84">
      <w:pPr>
        <w:rPr>
          <w:szCs w:val="22"/>
          <w:lang w:val="en-US"/>
        </w:rPr>
      </w:pPr>
    </w:p>
    <w:p w:rsidR="00FC5F84" w:rsidRDefault="00FC5F84" w:rsidP="00FC5F84">
      <w:pPr>
        <w:rPr>
          <w:szCs w:val="22"/>
          <w:lang w:val="en-US"/>
        </w:rPr>
      </w:pPr>
    </w:p>
    <w:p w:rsidR="0070069F" w:rsidRDefault="0070069F" w:rsidP="00FC5F84">
      <w:pPr>
        <w:rPr>
          <w:szCs w:val="22"/>
          <w:lang w:val="en-US"/>
        </w:rPr>
      </w:pPr>
    </w:p>
    <w:p w:rsidR="00FC5F84" w:rsidRDefault="00FC5F84" w:rsidP="00FC5F84">
      <w:pPr>
        <w:rPr>
          <w:szCs w:val="22"/>
          <w:lang w:val="en-US"/>
        </w:rPr>
      </w:pPr>
    </w:p>
    <w:p w:rsidR="00EE3543" w:rsidRDefault="00FC5F84" w:rsidP="00FC5F84">
      <w:pPr>
        <w:rPr>
          <w:szCs w:val="22"/>
          <w:lang w:val="en-US"/>
        </w:rPr>
      </w:pPr>
      <w:r>
        <w:rPr>
          <w:szCs w:val="22"/>
          <w:lang w:val="en-US"/>
        </w:rPr>
        <w:t>Discarded suggestions:</w:t>
      </w:r>
    </w:p>
    <w:p w:rsidR="0070069F" w:rsidRDefault="0070069F" w:rsidP="00FC5F84">
      <w:pPr>
        <w:rPr>
          <w:szCs w:val="22"/>
          <w:lang w:val="en-US"/>
        </w:rPr>
      </w:pPr>
    </w:p>
    <w:p w:rsidR="00EE3543" w:rsidRPr="00EE3543" w:rsidRDefault="00EE3543" w:rsidP="00EE3543">
      <w:pPr>
        <w:pStyle w:val="Listenabsatz"/>
        <w:numPr>
          <w:ilvl w:val="0"/>
          <w:numId w:val="10"/>
        </w:numPr>
        <w:rPr>
          <w:szCs w:val="22"/>
          <w:lang w:val="en-US"/>
        </w:rPr>
      </w:pPr>
      <w:r>
        <w:rPr>
          <w:szCs w:val="22"/>
          <w:lang w:val="en-US"/>
        </w:rPr>
        <w:t>“no figures”: in my opinion there were no figures important enough to include it in the report</w:t>
      </w:r>
    </w:p>
    <w:sectPr w:rsidR="00EE3543" w:rsidRPr="00EE3543" w:rsidSect="009C5371">
      <w:headerReference w:type="default" r:id="rId8"/>
      <w:headerReference w:type="first" r:id="rId9"/>
      <w:footerReference w:type="first" r:id="rId10"/>
      <w:pgSz w:w="11906" w:h="16838" w:code="9"/>
      <w:pgMar w:top="3119" w:right="1418" w:bottom="1134" w:left="1418" w:header="539" w:footer="61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5960" w:rsidRDefault="002C5960">
      <w:r>
        <w:separator/>
      </w:r>
    </w:p>
  </w:endnote>
  <w:endnote w:type="continuationSeparator" w:id="1">
    <w:p w:rsidR="002C5960" w:rsidRDefault="002C59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7323" w:rsidRPr="000E7FE0" w:rsidRDefault="00E833E9" w:rsidP="000B4410">
    <w:pPr>
      <w:pStyle w:val="Fuzeile"/>
      <w:rPr>
        <w:sz w:val="20"/>
        <w:szCs w:val="20"/>
      </w:rPr>
    </w:pPr>
    <w:r>
      <w:rPr>
        <w:noProof/>
        <w:sz w:val="20"/>
        <w:szCs w:val="20"/>
      </w:rPr>
      <w:pict>
        <v:line id="_x0000_s2114" style="position:absolute;left:0;text-align:left;z-index:251658240" from=".3pt,-3.3pt" to="453.85pt,-3.3pt"/>
      </w:pict>
    </w:r>
    <w:r w:rsidR="006B7323" w:rsidRPr="000E7FE0">
      <w:rPr>
        <w:sz w:val="20"/>
        <w:szCs w:val="20"/>
      </w:rPr>
      <w:t>Technische Universität Wien</w:t>
    </w:r>
  </w:p>
  <w:p w:rsidR="006B7323" w:rsidRPr="000E7FE0" w:rsidRDefault="006B7323" w:rsidP="000E7FE0">
    <w:pPr>
      <w:pStyle w:val="Fuzeile"/>
      <w:rPr>
        <w:sz w:val="20"/>
        <w:szCs w:val="20"/>
      </w:rPr>
    </w:pPr>
    <w:r w:rsidRPr="000E7FE0">
      <w:rPr>
        <w:sz w:val="20"/>
        <w:szCs w:val="20"/>
      </w:rPr>
      <w:t>A-1040 Wie</w:t>
    </w:r>
    <w:r>
      <w:rPr>
        <w:sz w:val="20"/>
        <w:szCs w:val="20"/>
      </w:rPr>
      <w:t>n ▪ Karlsplatz 13 ▪ Tel. +43-1-</w:t>
    </w:r>
    <w:r w:rsidRPr="000E7FE0">
      <w:rPr>
        <w:sz w:val="20"/>
        <w:szCs w:val="20"/>
      </w:rPr>
      <w:t>58801-0 ▪ www.tuwien.ac.at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5960" w:rsidRDefault="002C5960">
      <w:r>
        <w:separator/>
      </w:r>
    </w:p>
  </w:footnote>
  <w:footnote w:type="continuationSeparator" w:id="1">
    <w:p w:rsidR="002C5960" w:rsidRDefault="002C59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7323" w:rsidRDefault="00E833E9" w:rsidP="00542887">
    <w:pPr>
      <w:pStyle w:val="Kopfzeile"/>
      <w:ind w:left="-540"/>
      <w:jc w:val="center"/>
    </w:pPr>
    <w:r w:rsidRPr="00E833E9">
      <w:rPr>
        <w:rFonts w:cs="Arial"/>
        <w:noProof/>
        <w:sz w:val="16"/>
        <w:szCs w:val="16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left:0;text-align:left;margin-left:409.75pt;margin-top:20.3pt;width:59.25pt;height:14.35pt;z-index:251657216" stroked="f">
          <v:textbox style="mso-next-textbox:#_x0000_s2052" inset="0,0,0,0">
            <w:txbxContent>
              <w:p w:rsidR="006B7323" w:rsidRPr="00B20115" w:rsidRDefault="006B7323" w:rsidP="001C6514">
                <w:pPr>
                  <w:jc w:val="right"/>
                  <w:rPr>
                    <w:b/>
                    <w:color w:val="666666"/>
                    <w:sz w:val="18"/>
                    <w:szCs w:val="18"/>
                  </w:rPr>
                </w:pPr>
                <w:r w:rsidRPr="00B20115">
                  <w:rPr>
                    <w:b/>
                    <w:color w:val="666666"/>
                    <w:sz w:val="18"/>
                    <w:szCs w:val="18"/>
                  </w:rPr>
                  <w:t xml:space="preserve">Seite </w:t>
                </w:r>
                <w:r w:rsidR="00E833E9" w:rsidRPr="00B20115">
                  <w:rPr>
                    <w:rStyle w:val="Seitenzahl"/>
                    <w:b/>
                    <w:color w:val="666666"/>
                    <w:sz w:val="18"/>
                    <w:szCs w:val="18"/>
                  </w:rPr>
                  <w:fldChar w:fldCharType="begin"/>
                </w:r>
                <w:r w:rsidRPr="00B20115">
                  <w:rPr>
                    <w:rStyle w:val="Seitenzahl"/>
                    <w:b/>
                    <w:color w:val="666666"/>
                    <w:sz w:val="18"/>
                    <w:szCs w:val="18"/>
                  </w:rPr>
                  <w:instrText xml:space="preserve"> PAGE </w:instrText>
                </w:r>
                <w:r w:rsidR="00E833E9" w:rsidRPr="00B20115">
                  <w:rPr>
                    <w:rStyle w:val="Seitenzahl"/>
                    <w:b/>
                    <w:color w:val="666666"/>
                    <w:sz w:val="18"/>
                    <w:szCs w:val="18"/>
                  </w:rPr>
                  <w:fldChar w:fldCharType="separate"/>
                </w:r>
                <w:r w:rsidR="0070069F">
                  <w:rPr>
                    <w:rStyle w:val="Seitenzahl"/>
                    <w:b/>
                    <w:noProof/>
                    <w:color w:val="666666"/>
                    <w:sz w:val="18"/>
                    <w:szCs w:val="18"/>
                  </w:rPr>
                  <w:t>3</w:t>
                </w:r>
                <w:r w:rsidR="00E833E9" w:rsidRPr="00B20115">
                  <w:rPr>
                    <w:rStyle w:val="Seitenzahl"/>
                    <w:b/>
                    <w:color w:val="666666"/>
                    <w:sz w:val="18"/>
                    <w:szCs w:val="18"/>
                  </w:rPr>
                  <w:fldChar w:fldCharType="end"/>
                </w:r>
                <w:r w:rsidRPr="00B20115">
                  <w:rPr>
                    <w:rStyle w:val="Seitenzahl"/>
                    <w:b/>
                    <w:color w:val="666666"/>
                    <w:sz w:val="18"/>
                    <w:szCs w:val="18"/>
                  </w:rPr>
                  <w:t>|</w:t>
                </w:r>
                <w:r w:rsidR="00E833E9" w:rsidRPr="00B20115">
                  <w:rPr>
                    <w:rStyle w:val="Seitenzahl"/>
                    <w:b/>
                    <w:color w:val="666666"/>
                    <w:sz w:val="18"/>
                    <w:szCs w:val="18"/>
                  </w:rPr>
                  <w:fldChar w:fldCharType="begin"/>
                </w:r>
                <w:r w:rsidRPr="00B20115">
                  <w:rPr>
                    <w:rStyle w:val="Seitenzahl"/>
                    <w:b/>
                    <w:color w:val="666666"/>
                    <w:sz w:val="18"/>
                    <w:szCs w:val="18"/>
                  </w:rPr>
                  <w:instrText xml:space="preserve"> NUMPAGES </w:instrText>
                </w:r>
                <w:r w:rsidR="00E833E9" w:rsidRPr="00B20115">
                  <w:rPr>
                    <w:rStyle w:val="Seitenzahl"/>
                    <w:b/>
                    <w:color w:val="666666"/>
                    <w:sz w:val="18"/>
                    <w:szCs w:val="18"/>
                  </w:rPr>
                  <w:fldChar w:fldCharType="separate"/>
                </w:r>
                <w:r w:rsidR="0070069F">
                  <w:rPr>
                    <w:rStyle w:val="Seitenzahl"/>
                    <w:b/>
                    <w:noProof/>
                    <w:color w:val="666666"/>
                    <w:sz w:val="18"/>
                    <w:szCs w:val="18"/>
                  </w:rPr>
                  <w:t>3</w:t>
                </w:r>
                <w:r w:rsidR="00E833E9" w:rsidRPr="00B20115">
                  <w:rPr>
                    <w:rStyle w:val="Seitenzahl"/>
                    <w:b/>
                    <w:color w:val="666666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 w:rsidR="00352639">
      <w:rPr>
        <w:noProof/>
      </w:rPr>
      <w:drawing>
        <wp:inline distT="0" distB="0" distL="0" distR="0">
          <wp:extent cx="6432550" cy="361315"/>
          <wp:effectExtent l="19050" t="0" r="6350" b="0"/>
          <wp:docPr id="2" name="Bild 2" descr="seit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eite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32550" cy="3613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7323" w:rsidRPr="00B95428" w:rsidRDefault="00352639" w:rsidP="00AD7D6E">
    <w:pPr>
      <w:pStyle w:val="Kopfzeile"/>
      <w:ind w:left="-540"/>
    </w:pPr>
    <w:r>
      <w:rPr>
        <w:noProof/>
      </w:rPr>
      <w:drawing>
        <wp:inline distT="0" distB="0" distL="0" distR="0">
          <wp:extent cx="6432550" cy="818515"/>
          <wp:effectExtent l="19050" t="0" r="6350" b="0"/>
          <wp:docPr id="1" name="Bild 1" descr="dokumentenkopf__klein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okumentenkopf__klein_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32550" cy="8185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65260"/>
    <w:multiLevelType w:val="hybridMultilevel"/>
    <w:tmpl w:val="5FA22DF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3276B3"/>
    <w:multiLevelType w:val="hybridMultilevel"/>
    <w:tmpl w:val="E2E025F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7D34AE"/>
    <w:multiLevelType w:val="hybridMultilevel"/>
    <w:tmpl w:val="C484A1C0"/>
    <w:lvl w:ilvl="0" w:tplc="9538033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F268BD"/>
    <w:multiLevelType w:val="hybridMultilevel"/>
    <w:tmpl w:val="F2AEB54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AA4426"/>
    <w:multiLevelType w:val="hybridMultilevel"/>
    <w:tmpl w:val="DBDC1292"/>
    <w:lvl w:ilvl="0" w:tplc="11AA185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4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4A699F"/>
    <w:multiLevelType w:val="hybridMultilevel"/>
    <w:tmpl w:val="89865768"/>
    <w:lvl w:ilvl="0" w:tplc="70B8C4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7F2CAD"/>
    <w:multiLevelType w:val="multilevel"/>
    <w:tmpl w:val="AEC2F3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61925D20"/>
    <w:multiLevelType w:val="hybridMultilevel"/>
    <w:tmpl w:val="0D18CC86"/>
    <w:lvl w:ilvl="0" w:tplc="C3FAF568">
      <w:start w:val="1"/>
      <w:numFmt w:val="bullet"/>
      <w:pStyle w:val="Aufzhlung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E130286"/>
    <w:multiLevelType w:val="hybridMultilevel"/>
    <w:tmpl w:val="1748705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541083"/>
    <w:multiLevelType w:val="hybridMultilevel"/>
    <w:tmpl w:val="8B386F8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9"/>
  </w:num>
  <w:num w:numId="5">
    <w:abstractNumId w:val="8"/>
  </w:num>
  <w:num w:numId="6">
    <w:abstractNumId w:val="3"/>
  </w:num>
  <w:num w:numId="7">
    <w:abstractNumId w:val="6"/>
  </w:num>
  <w:num w:numId="8">
    <w:abstractNumId w:val="4"/>
  </w:num>
  <w:num w:numId="9">
    <w:abstractNumId w:val="2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stylePaneFormatFilter w:val="3F01"/>
  <w:defaultTabStop w:val="708"/>
  <w:hyphenationZone w:val="425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0518B"/>
    <w:rsid w:val="00000CFD"/>
    <w:rsid w:val="0000518B"/>
    <w:rsid w:val="00010E62"/>
    <w:rsid w:val="00011095"/>
    <w:rsid w:val="00024BC3"/>
    <w:rsid w:val="0003286B"/>
    <w:rsid w:val="000354F5"/>
    <w:rsid w:val="00035C6B"/>
    <w:rsid w:val="00043768"/>
    <w:rsid w:val="00050CB2"/>
    <w:rsid w:val="0005666B"/>
    <w:rsid w:val="00060ADC"/>
    <w:rsid w:val="00065B86"/>
    <w:rsid w:val="00066CC8"/>
    <w:rsid w:val="00071B10"/>
    <w:rsid w:val="00074736"/>
    <w:rsid w:val="000755FC"/>
    <w:rsid w:val="00082F9D"/>
    <w:rsid w:val="000944DD"/>
    <w:rsid w:val="000A02C1"/>
    <w:rsid w:val="000B306D"/>
    <w:rsid w:val="000B3C73"/>
    <w:rsid w:val="000B4410"/>
    <w:rsid w:val="000C1D00"/>
    <w:rsid w:val="000C4AF9"/>
    <w:rsid w:val="000C7F00"/>
    <w:rsid w:val="000D6141"/>
    <w:rsid w:val="000E0A3E"/>
    <w:rsid w:val="000E2FBD"/>
    <w:rsid w:val="000E7FE0"/>
    <w:rsid w:val="00107C00"/>
    <w:rsid w:val="001152F2"/>
    <w:rsid w:val="001204A5"/>
    <w:rsid w:val="00134DA2"/>
    <w:rsid w:val="00141968"/>
    <w:rsid w:val="001528DE"/>
    <w:rsid w:val="00153533"/>
    <w:rsid w:val="00155681"/>
    <w:rsid w:val="00157D6F"/>
    <w:rsid w:val="00165F7E"/>
    <w:rsid w:val="001826F9"/>
    <w:rsid w:val="001848C6"/>
    <w:rsid w:val="00185700"/>
    <w:rsid w:val="00186346"/>
    <w:rsid w:val="00190B15"/>
    <w:rsid w:val="001925A5"/>
    <w:rsid w:val="001926C9"/>
    <w:rsid w:val="001928BA"/>
    <w:rsid w:val="00197D70"/>
    <w:rsid w:val="001B0DF6"/>
    <w:rsid w:val="001B0FFF"/>
    <w:rsid w:val="001C6514"/>
    <w:rsid w:val="001D499D"/>
    <w:rsid w:val="001F1108"/>
    <w:rsid w:val="001F3BF1"/>
    <w:rsid w:val="00204985"/>
    <w:rsid w:val="00206E61"/>
    <w:rsid w:val="00224867"/>
    <w:rsid w:val="002322E0"/>
    <w:rsid w:val="00233057"/>
    <w:rsid w:val="00233B42"/>
    <w:rsid w:val="00243BD5"/>
    <w:rsid w:val="00251D47"/>
    <w:rsid w:val="0025215A"/>
    <w:rsid w:val="00254129"/>
    <w:rsid w:val="00255359"/>
    <w:rsid w:val="0025671A"/>
    <w:rsid w:val="00286B89"/>
    <w:rsid w:val="002902A6"/>
    <w:rsid w:val="002A78A8"/>
    <w:rsid w:val="002B5AC0"/>
    <w:rsid w:val="002C47D8"/>
    <w:rsid w:val="002C5960"/>
    <w:rsid w:val="002D2105"/>
    <w:rsid w:val="002D3AB0"/>
    <w:rsid w:val="002E0D60"/>
    <w:rsid w:val="002F4624"/>
    <w:rsid w:val="002F7703"/>
    <w:rsid w:val="00323E30"/>
    <w:rsid w:val="003247D3"/>
    <w:rsid w:val="00324D37"/>
    <w:rsid w:val="0033304D"/>
    <w:rsid w:val="0033403C"/>
    <w:rsid w:val="00346B17"/>
    <w:rsid w:val="00352639"/>
    <w:rsid w:val="003861C8"/>
    <w:rsid w:val="003875CC"/>
    <w:rsid w:val="00390585"/>
    <w:rsid w:val="0039059D"/>
    <w:rsid w:val="0039486E"/>
    <w:rsid w:val="00394BA5"/>
    <w:rsid w:val="00397178"/>
    <w:rsid w:val="003A004D"/>
    <w:rsid w:val="003B4DDB"/>
    <w:rsid w:val="003C0363"/>
    <w:rsid w:val="003C4CAD"/>
    <w:rsid w:val="003E750D"/>
    <w:rsid w:val="003F2AA4"/>
    <w:rsid w:val="004030F3"/>
    <w:rsid w:val="00413212"/>
    <w:rsid w:val="00414C79"/>
    <w:rsid w:val="0042052D"/>
    <w:rsid w:val="00421629"/>
    <w:rsid w:val="00431E01"/>
    <w:rsid w:val="004525B0"/>
    <w:rsid w:val="00457333"/>
    <w:rsid w:val="00474476"/>
    <w:rsid w:val="00491851"/>
    <w:rsid w:val="00492FEB"/>
    <w:rsid w:val="004971A2"/>
    <w:rsid w:val="004B0B1B"/>
    <w:rsid w:val="004B4CD8"/>
    <w:rsid w:val="004B52F4"/>
    <w:rsid w:val="004C2592"/>
    <w:rsid w:val="004F254B"/>
    <w:rsid w:val="00515F58"/>
    <w:rsid w:val="005263AA"/>
    <w:rsid w:val="00527D03"/>
    <w:rsid w:val="005426BF"/>
    <w:rsid w:val="00542887"/>
    <w:rsid w:val="005501B4"/>
    <w:rsid w:val="00562A0C"/>
    <w:rsid w:val="005666F9"/>
    <w:rsid w:val="00570581"/>
    <w:rsid w:val="00570B85"/>
    <w:rsid w:val="00576A10"/>
    <w:rsid w:val="005817F9"/>
    <w:rsid w:val="00587ABA"/>
    <w:rsid w:val="00594D05"/>
    <w:rsid w:val="00594F2E"/>
    <w:rsid w:val="005C49B2"/>
    <w:rsid w:val="005C5843"/>
    <w:rsid w:val="005D156F"/>
    <w:rsid w:val="005E0E24"/>
    <w:rsid w:val="005E71AB"/>
    <w:rsid w:val="005F2C3B"/>
    <w:rsid w:val="005F589E"/>
    <w:rsid w:val="00615EE5"/>
    <w:rsid w:val="00625C7B"/>
    <w:rsid w:val="00646C4F"/>
    <w:rsid w:val="00656A9A"/>
    <w:rsid w:val="00657471"/>
    <w:rsid w:val="0066113D"/>
    <w:rsid w:val="00664FAA"/>
    <w:rsid w:val="006840B2"/>
    <w:rsid w:val="00685901"/>
    <w:rsid w:val="00693BE5"/>
    <w:rsid w:val="006959A6"/>
    <w:rsid w:val="006A0E89"/>
    <w:rsid w:val="006A4D0E"/>
    <w:rsid w:val="006A4DAF"/>
    <w:rsid w:val="006A6346"/>
    <w:rsid w:val="006A7AE0"/>
    <w:rsid w:val="006B2111"/>
    <w:rsid w:val="006B464E"/>
    <w:rsid w:val="006B4804"/>
    <w:rsid w:val="006B7323"/>
    <w:rsid w:val="006C0544"/>
    <w:rsid w:val="006C6A0C"/>
    <w:rsid w:val="006D538B"/>
    <w:rsid w:val="006D65FF"/>
    <w:rsid w:val="006E1372"/>
    <w:rsid w:val="006F147D"/>
    <w:rsid w:val="006F15ED"/>
    <w:rsid w:val="006F227F"/>
    <w:rsid w:val="006F5F1F"/>
    <w:rsid w:val="0070069F"/>
    <w:rsid w:val="0070281C"/>
    <w:rsid w:val="00703333"/>
    <w:rsid w:val="00705AD9"/>
    <w:rsid w:val="00705ED3"/>
    <w:rsid w:val="00711B50"/>
    <w:rsid w:val="00716F6F"/>
    <w:rsid w:val="00722763"/>
    <w:rsid w:val="00723D01"/>
    <w:rsid w:val="0073366F"/>
    <w:rsid w:val="00734AA9"/>
    <w:rsid w:val="00745E26"/>
    <w:rsid w:val="00752995"/>
    <w:rsid w:val="007556D9"/>
    <w:rsid w:val="0075759B"/>
    <w:rsid w:val="00757762"/>
    <w:rsid w:val="00757916"/>
    <w:rsid w:val="00757957"/>
    <w:rsid w:val="00767569"/>
    <w:rsid w:val="0077518E"/>
    <w:rsid w:val="00777AFD"/>
    <w:rsid w:val="00781F12"/>
    <w:rsid w:val="00783254"/>
    <w:rsid w:val="00787973"/>
    <w:rsid w:val="00796B88"/>
    <w:rsid w:val="007A7B45"/>
    <w:rsid w:val="007B037E"/>
    <w:rsid w:val="007B62FA"/>
    <w:rsid w:val="007D222B"/>
    <w:rsid w:val="007D254B"/>
    <w:rsid w:val="007E2C79"/>
    <w:rsid w:val="00803A36"/>
    <w:rsid w:val="00806826"/>
    <w:rsid w:val="0081183C"/>
    <w:rsid w:val="008122CF"/>
    <w:rsid w:val="00813866"/>
    <w:rsid w:val="008138A4"/>
    <w:rsid w:val="008157DD"/>
    <w:rsid w:val="00816B80"/>
    <w:rsid w:val="00820DF4"/>
    <w:rsid w:val="00831F39"/>
    <w:rsid w:val="008336C9"/>
    <w:rsid w:val="00834C27"/>
    <w:rsid w:val="008367A6"/>
    <w:rsid w:val="00837B2C"/>
    <w:rsid w:val="00837BBD"/>
    <w:rsid w:val="00841E46"/>
    <w:rsid w:val="0084643D"/>
    <w:rsid w:val="00854BE4"/>
    <w:rsid w:val="00855B01"/>
    <w:rsid w:val="008564CD"/>
    <w:rsid w:val="00860B58"/>
    <w:rsid w:val="00863C5E"/>
    <w:rsid w:val="008746D9"/>
    <w:rsid w:val="00882A9A"/>
    <w:rsid w:val="00886753"/>
    <w:rsid w:val="00895189"/>
    <w:rsid w:val="008A4B52"/>
    <w:rsid w:val="008C1DC3"/>
    <w:rsid w:val="008C4756"/>
    <w:rsid w:val="008D55D8"/>
    <w:rsid w:val="008E340F"/>
    <w:rsid w:val="008F478B"/>
    <w:rsid w:val="0090338A"/>
    <w:rsid w:val="00906984"/>
    <w:rsid w:val="00912CA4"/>
    <w:rsid w:val="0091745E"/>
    <w:rsid w:val="009251E7"/>
    <w:rsid w:val="0093124E"/>
    <w:rsid w:val="009335DF"/>
    <w:rsid w:val="0094232F"/>
    <w:rsid w:val="00954D4A"/>
    <w:rsid w:val="00962D29"/>
    <w:rsid w:val="00984F7D"/>
    <w:rsid w:val="00985BA1"/>
    <w:rsid w:val="009A567B"/>
    <w:rsid w:val="009C5371"/>
    <w:rsid w:val="009C539A"/>
    <w:rsid w:val="009D63D3"/>
    <w:rsid w:val="009D68C6"/>
    <w:rsid w:val="009D6FEC"/>
    <w:rsid w:val="009E0694"/>
    <w:rsid w:val="009E187C"/>
    <w:rsid w:val="009E363A"/>
    <w:rsid w:val="009E62B5"/>
    <w:rsid w:val="009E6A47"/>
    <w:rsid w:val="009E7ED6"/>
    <w:rsid w:val="009F3D56"/>
    <w:rsid w:val="009F498F"/>
    <w:rsid w:val="009F642B"/>
    <w:rsid w:val="00A03B29"/>
    <w:rsid w:val="00A0781D"/>
    <w:rsid w:val="00A10A4B"/>
    <w:rsid w:val="00A12ADB"/>
    <w:rsid w:val="00A21C8B"/>
    <w:rsid w:val="00A23A05"/>
    <w:rsid w:val="00A322C2"/>
    <w:rsid w:val="00A35B85"/>
    <w:rsid w:val="00A40773"/>
    <w:rsid w:val="00A42251"/>
    <w:rsid w:val="00A52A94"/>
    <w:rsid w:val="00A535B3"/>
    <w:rsid w:val="00A5446C"/>
    <w:rsid w:val="00A60828"/>
    <w:rsid w:val="00A629F1"/>
    <w:rsid w:val="00A72A46"/>
    <w:rsid w:val="00A76594"/>
    <w:rsid w:val="00A77750"/>
    <w:rsid w:val="00A91A8F"/>
    <w:rsid w:val="00AA1715"/>
    <w:rsid w:val="00AB0FC4"/>
    <w:rsid w:val="00AB1948"/>
    <w:rsid w:val="00AB716C"/>
    <w:rsid w:val="00AC072C"/>
    <w:rsid w:val="00AC2EC4"/>
    <w:rsid w:val="00AD0FC7"/>
    <w:rsid w:val="00AD3C8A"/>
    <w:rsid w:val="00AD56B4"/>
    <w:rsid w:val="00AD5D78"/>
    <w:rsid w:val="00AD7D6E"/>
    <w:rsid w:val="00AE1731"/>
    <w:rsid w:val="00AE1B11"/>
    <w:rsid w:val="00AE7451"/>
    <w:rsid w:val="00AF71AF"/>
    <w:rsid w:val="00B00124"/>
    <w:rsid w:val="00B04BD3"/>
    <w:rsid w:val="00B10CFF"/>
    <w:rsid w:val="00B13BB3"/>
    <w:rsid w:val="00B1512E"/>
    <w:rsid w:val="00B16A0B"/>
    <w:rsid w:val="00B1712E"/>
    <w:rsid w:val="00B20115"/>
    <w:rsid w:val="00B211FA"/>
    <w:rsid w:val="00B25284"/>
    <w:rsid w:val="00B3689E"/>
    <w:rsid w:val="00B53009"/>
    <w:rsid w:val="00B672AB"/>
    <w:rsid w:val="00B70FAA"/>
    <w:rsid w:val="00B7350D"/>
    <w:rsid w:val="00B8468B"/>
    <w:rsid w:val="00B90E14"/>
    <w:rsid w:val="00B95428"/>
    <w:rsid w:val="00BA444C"/>
    <w:rsid w:val="00BB4521"/>
    <w:rsid w:val="00BB6AB2"/>
    <w:rsid w:val="00BB7E70"/>
    <w:rsid w:val="00BC0704"/>
    <w:rsid w:val="00BD506C"/>
    <w:rsid w:val="00BE0E19"/>
    <w:rsid w:val="00C01D5C"/>
    <w:rsid w:val="00C06902"/>
    <w:rsid w:val="00C13654"/>
    <w:rsid w:val="00C226E3"/>
    <w:rsid w:val="00C234AB"/>
    <w:rsid w:val="00C252F6"/>
    <w:rsid w:val="00C30937"/>
    <w:rsid w:val="00C31642"/>
    <w:rsid w:val="00C402D4"/>
    <w:rsid w:val="00C4058B"/>
    <w:rsid w:val="00C51038"/>
    <w:rsid w:val="00C53AF6"/>
    <w:rsid w:val="00C64124"/>
    <w:rsid w:val="00C719D7"/>
    <w:rsid w:val="00C7392E"/>
    <w:rsid w:val="00C772E9"/>
    <w:rsid w:val="00C80C47"/>
    <w:rsid w:val="00C91C3A"/>
    <w:rsid w:val="00C9222F"/>
    <w:rsid w:val="00C93059"/>
    <w:rsid w:val="00C96E18"/>
    <w:rsid w:val="00CB33D9"/>
    <w:rsid w:val="00CB73AD"/>
    <w:rsid w:val="00CC69BF"/>
    <w:rsid w:val="00CC6A14"/>
    <w:rsid w:val="00CE339F"/>
    <w:rsid w:val="00CE4C30"/>
    <w:rsid w:val="00CF066D"/>
    <w:rsid w:val="00CF0FFB"/>
    <w:rsid w:val="00CF5A03"/>
    <w:rsid w:val="00D12CA1"/>
    <w:rsid w:val="00D240FC"/>
    <w:rsid w:val="00D26CF1"/>
    <w:rsid w:val="00D37067"/>
    <w:rsid w:val="00D40021"/>
    <w:rsid w:val="00D42C97"/>
    <w:rsid w:val="00D478B6"/>
    <w:rsid w:val="00D50B49"/>
    <w:rsid w:val="00D517F7"/>
    <w:rsid w:val="00D5785C"/>
    <w:rsid w:val="00D64A80"/>
    <w:rsid w:val="00D6592B"/>
    <w:rsid w:val="00D67F13"/>
    <w:rsid w:val="00D70FE2"/>
    <w:rsid w:val="00D74D2D"/>
    <w:rsid w:val="00D8350E"/>
    <w:rsid w:val="00DA1E08"/>
    <w:rsid w:val="00DC0EDB"/>
    <w:rsid w:val="00DC6779"/>
    <w:rsid w:val="00DC6844"/>
    <w:rsid w:val="00DE2BEC"/>
    <w:rsid w:val="00DE7BFC"/>
    <w:rsid w:val="00DF0C53"/>
    <w:rsid w:val="00DF2E81"/>
    <w:rsid w:val="00DF4D3D"/>
    <w:rsid w:val="00DF5733"/>
    <w:rsid w:val="00E00284"/>
    <w:rsid w:val="00E073E8"/>
    <w:rsid w:val="00E120AF"/>
    <w:rsid w:val="00E14DE0"/>
    <w:rsid w:val="00E262EB"/>
    <w:rsid w:val="00E45A05"/>
    <w:rsid w:val="00E47F28"/>
    <w:rsid w:val="00E55678"/>
    <w:rsid w:val="00E55BCF"/>
    <w:rsid w:val="00E800EB"/>
    <w:rsid w:val="00E80D0B"/>
    <w:rsid w:val="00E82003"/>
    <w:rsid w:val="00E833E9"/>
    <w:rsid w:val="00E84BE8"/>
    <w:rsid w:val="00E85DB5"/>
    <w:rsid w:val="00E87BA0"/>
    <w:rsid w:val="00E922E5"/>
    <w:rsid w:val="00E96E97"/>
    <w:rsid w:val="00EA2000"/>
    <w:rsid w:val="00EB2F3A"/>
    <w:rsid w:val="00EB6B3F"/>
    <w:rsid w:val="00EB6F94"/>
    <w:rsid w:val="00EC4ACD"/>
    <w:rsid w:val="00ED06AA"/>
    <w:rsid w:val="00ED766D"/>
    <w:rsid w:val="00EE3543"/>
    <w:rsid w:val="00EE3D08"/>
    <w:rsid w:val="00EF3886"/>
    <w:rsid w:val="00EF4E4F"/>
    <w:rsid w:val="00F01DDC"/>
    <w:rsid w:val="00F04A2C"/>
    <w:rsid w:val="00F04BB8"/>
    <w:rsid w:val="00F06173"/>
    <w:rsid w:val="00F135B9"/>
    <w:rsid w:val="00F20EFF"/>
    <w:rsid w:val="00F23D25"/>
    <w:rsid w:val="00F25D6A"/>
    <w:rsid w:val="00F3038E"/>
    <w:rsid w:val="00F3390E"/>
    <w:rsid w:val="00F45B37"/>
    <w:rsid w:val="00F45EF0"/>
    <w:rsid w:val="00F46BF0"/>
    <w:rsid w:val="00F506E3"/>
    <w:rsid w:val="00F54C12"/>
    <w:rsid w:val="00F61D84"/>
    <w:rsid w:val="00F6769D"/>
    <w:rsid w:val="00F765B6"/>
    <w:rsid w:val="00F77F85"/>
    <w:rsid w:val="00FB6974"/>
    <w:rsid w:val="00FC3EAD"/>
    <w:rsid w:val="00FC5F84"/>
    <w:rsid w:val="00FD3982"/>
    <w:rsid w:val="00FF1C0F"/>
    <w:rsid w:val="00FF2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C01D5C"/>
    <w:pPr>
      <w:spacing w:after="120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rsid w:val="00DE2BEC"/>
    <w:pPr>
      <w:keepNext/>
      <w:spacing w:before="240"/>
      <w:outlineLvl w:val="0"/>
    </w:pPr>
    <w:rPr>
      <w:rFonts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qFormat/>
    <w:rsid w:val="00D5785C"/>
    <w:pPr>
      <w:keepNext/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D5785C"/>
    <w:pPr>
      <w:keepNext/>
      <w:spacing w:before="240" w:after="60"/>
      <w:outlineLvl w:val="2"/>
    </w:pPr>
    <w:rPr>
      <w:rFonts w:cs="Arial"/>
      <w:b/>
      <w:bCs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D5785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C01D5C"/>
    <w:pPr>
      <w:tabs>
        <w:tab w:val="center" w:pos="4536"/>
        <w:tab w:val="right" w:pos="9072"/>
      </w:tabs>
      <w:spacing w:after="0"/>
      <w:jc w:val="center"/>
    </w:pPr>
  </w:style>
  <w:style w:type="character" w:customStyle="1" w:styleId="FuzeileZchn">
    <w:name w:val="Fußzeile Zchn"/>
    <w:basedOn w:val="Absatz-Standardschriftart"/>
    <w:link w:val="Fuzeile"/>
    <w:semiHidden/>
    <w:locked/>
    <w:rsid w:val="00C01D5C"/>
    <w:rPr>
      <w:rFonts w:ascii="Arial" w:hAnsi="Arial"/>
      <w:sz w:val="22"/>
      <w:szCs w:val="24"/>
      <w:lang w:val="de-AT" w:eastAsia="de-AT" w:bidi="ar-SA"/>
    </w:rPr>
  </w:style>
  <w:style w:type="paragraph" w:customStyle="1" w:styleId="Aufzhlung">
    <w:name w:val="Aufzählung"/>
    <w:basedOn w:val="Standard"/>
    <w:rsid w:val="00C01D5C"/>
    <w:pPr>
      <w:numPr>
        <w:numId w:val="1"/>
      </w:numPr>
    </w:pPr>
  </w:style>
  <w:style w:type="character" w:styleId="Seitenzahl">
    <w:name w:val="page number"/>
    <w:basedOn w:val="Absatz-Standardschriftart"/>
    <w:rsid w:val="00C13654"/>
    <w:rPr>
      <w:rFonts w:ascii="Arial" w:hAnsi="Arial"/>
    </w:rPr>
  </w:style>
  <w:style w:type="character" w:customStyle="1" w:styleId="apple-converted-space">
    <w:name w:val="apple-converted-space"/>
    <w:basedOn w:val="Absatz-Standardschriftart"/>
    <w:rsid w:val="00705AD9"/>
  </w:style>
  <w:style w:type="character" w:styleId="Hervorhebung">
    <w:name w:val="Emphasis"/>
    <w:basedOn w:val="Absatz-Standardschriftart"/>
    <w:uiPriority w:val="20"/>
    <w:qFormat/>
    <w:rsid w:val="00705AD9"/>
    <w:rPr>
      <w:i/>
      <w:iC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C6844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Cs w:val="28"/>
      <w:lang w:val="de-DE" w:eastAsia="en-US"/>
    </w:rPr>
  </w:style>
  <w:style w:type="paragraph" w:styleId="Verzeichnis1">
    <w:name w:val="toc 1"/>
    <w:basedOn w:val="Standard"/>
    <w:next w:val="Standard"/>
    <w:autoRedefine/>
    <w:uiPriority w:val="39"/>
    <w:rsid w:val="00DC6844"/>
  </w:style>
  <w:style w:type="character" w:styleId="Hyperlink">
    <w:name w:val="Hyperlink"/>
    <w:basedOn w:val="Absatz-Standardschriftart"/>
    <w:uiPriority w:val="99"/>
    <w:unhideWhenUsed/>
    <w:rsid w:val="00DC6844"/>
    <w:rPr>
      <w:color w:val="0000FF"/>
      <w:u w:val="single"/>
    </w:rPr>
  </w:style>
  <w:style w:type="paragraph" w:styleId="NurText">
    <w:name w:val="Plain Text"/>
    <w:basedOn w:val="Standard"/>
    <w:link w:val="NurTextZchn"/>
    <w:uiPriority w:val="99"/>
    <w:unhideWhenUsed/>
    <w:rsid w:val="00AD56B4"/>
    <w:pPr>
      <w:spacing w:after="0"/>
    </w:pPr>
    <w:rPr>
      <w:rFonts w:ascii="Consolas" w:eastAsia="Calibri" w:hAnsi="Consolas"/>
      <w:sz w:val="21"/>
      <w:szCs w:val="21"/>
      <w:lang w:eastAsia="en-US"/>
    </w:rPr>
  </w:style>
  <w:style w:type="character" w:customStyle="1" w:styleId="NurTextZchn">
    <w:name w:val="Nur Text Zchn"/>
    <w:basedOn w:val="Absatz-Standardschriftart"/>
    <w:link w:val="NurText"/>
    <w:uiPriority w:val="99"/>
    <w:rsid w:val="00AD56B4"/>
    <w:rPr>
      <w:rFonts w:ascii="Consolas" w:eastAsia="Calibri" w:hAnsi="Consolas" w:cs="Times New Roman"/>
      <w:sz w:val="21"/>
      <w:szCs w:val="21"/>
      <w:lang w:eastAsia="en-US"/>
    </w:rPr>
  </w:style>
  <w:style w:type="paragraph" w:styleId="Funotentext">
    <w:name w:val="footnote text"/>
    <w:basedOn w:val="Standard"/>
    <w:link w:val="FunotentextZchn"/>
    <w:rsid w:val="003C0363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3C0363"/>
    <w:rPr>
      <w:rFonts w:ascii="Arial" w:hAnsi="Arial"/>
    </w:rPr>
  </w:style>
  <w:style w:type="character" w:styleId="Funotenzeichen">
    <w:name w:val="footnote reference"/>
    <w:basedOn w:val="Absatz-Standardschriftart"/>
    <w:rsid w:val="003C0363"/>
    <w:rPr>
      <w:vertAlign w:val="superscript"/>
    </w:rPr>
  </w:style>
  <w:style w:type="paragraph" w:styleId="Titel">
    <w:name w:val="Title"/>
    <w:basedOn w:val="Standard"/>
    <w:next w:val="Standard"/>
    <w:link w:val="TitelZchn"/>
    <w:qFormat/>
    <w:rsid w:val="006B480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rsid w:val="006B4804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Verzeichnis2">
    <w:name w:val="toc 2"/>
    <w:basedOn w:val="Standard"/>
    <w:next w:val="Standard"/>
    <w:autoRedefine/>
    <w:uiPriority w:val="39"/>
    <w:rsid w:val="00B70FAA"/>
    <w:pPr>
      <w:tabs>
        <w:tab w:val="left" w:pos="1134"/>
        <w:tab w:val="right" w:leader="dot" w:pos="9060"/>
      </w:tabs>
      <w:ind w:left="220"/>
    </w:pPr>
  </w:style>
  <w:style w:type="paragraph" w:styleId="Verzeichnis3">
    <w:name w:val="toc 3"/>
    <w:basedOn w:val="Standard"/>
    <w:next w:val="Standard"/>
    <w:autoRedefine/>
    <w:uiPriority w:val="39"/>
    <w:rsid w:val="00B70FAA"/>
    <w:pPr>
      <w:tabs>
        <w:tab w:val="left" w:pos="1134"/>
        <w:tab w:val="right" w:leader="dot" w:pos="9060"/>
      </w:tabs>
      <w:ind w:left="224"/>
    </w:pPr>
  </w:style>
  <w:style w:type="paragraph" w:styleId="Sprechblasentext">
    <w:name w:val="Balloon Text"/>
    <w:basedOn w:val="Standard"/>
    <w:link w:val="SprechblasentextZchn"/>
    <w:rsid w:val="005501B4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5501B4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5501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6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public\CD_Informatik_2010\Vorlagen\Dokument\MS_Word\INF_Dokumentvorlage_DE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1EA03E-7C98-45DB-86F6-0B432F4A0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INF_Dokumentvorlage_DE.dot</Template>
  <TotalTime>0</TotalTime>
  <Pages>3</Pages>
  <Words>430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- Wien</Company>
  <LinksUpToDate>false</LinksUpToDate>
  <CharactersWithSpaces>3133</CharactersWithSpaces>
  <SharedDoc>false</SharedDoc>
  <HLinks>
    <vt:vector size="120" baseType="variant">
      <vt:variant>
        <vt:i4>6094920</vt:i4>
      </vt:variant>
      <vt:variant>
        <vt:i4>111</vt:i4>
      </vt:variant>
      <vt:variant>
        <vt:i4>0</vt:i4>
      </vt:variant>
      <vt:variant>
        <vt:i4>5</vt:i4>
      </vt:variant>
      <vt:variant>
        <vt:lpwstr>http://nls9.nlm.nih.gov/</vt:lpwstr>
      </vt:variant>
      <vt:variant>
        <vt:lpwstr/>
      </vt:variant>
      <vt:variant>
        <vt:i4>1703990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_Toc342862132</vt:lpwstr>
      </vt:variant>
      <vt:variant>
        <vt:i4>1703990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_Toc342862131</vt:lpwstr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_Toc342862130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_Toc342862129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_Toc342862128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_Toc342862127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_Toc342862126</vt:lpwstr>
      </vt:variant>
      <vt:variant>
        <vt:i4>1769526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_Toc342862125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_Toc342862124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_Toc342862123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_Toc342862122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_Toc342862121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_Toc342862120</vt:lpwstr>
      </vt:variant>
      <vt:variant>
        <vt:i4>1572918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_Toc342862119</vt:lpwstr>
      </vt:variant>
      <vt:variant>
        <vt:i4>1572918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_Toc342862118</vt:lpwstr>
      </vt:variant>
      <vt:variant>
        <vt:i4>1572918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_Toc342862117</vt:lpwstr>
      </vt:variant>
      <vt:variant>
        <vt:i4>1572918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_Toc342862116</vt:lpwstr>
      </vt:variant>
      <vt:variant>
        <vt:i4>1572918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_Toc342862115</vt:lpwstr>
      </vt:variant>
      <vt:variant>
        <vt:i4>3670054</vt:i4>
      </vt:variant>
      <vt:variant>
        <vt:i4>0</vt:i4>
      </vt:variant>
      <vt:variant>
        <vt:i4>0</vt:i4>
      </vt:variant>
      <vt:variant>
        <vt:i4>5</vt:i4>
      </vt:variant>
      <vt:variant>
        <vt:lpwstr>http://www.asgaard.tuwien.ac.at/about/project.html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virginia mesicek</dc:creator>
  <cp:lastModifiedBy>Christian</cp:lastModifiedBy>
  <cp:revision>4</cp:revision>
  <cp:lastPrinted>2012-11-18T21:51:00Z</cp:lastPrinted>
  <dcterms:created xsi:type="dcterms:W3CDTF">2012-12-23T09:33:00Z</dcterms:created>
  <dcterms:modified xsi:type="dcterms:W3CDTF">2012-12-23T10:24:00Z</dcterms:modified>
</cp:coreProperties>
</file>